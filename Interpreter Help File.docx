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233C4D" w:rsidP="00233C4D">
      <w:pPr>
        <w:pStyle w:val="Title"/>
      </w:pPr>
      <w:r>
        <w:t>Interpreter Help File</w:t>
      </w:r>
    </w:p>
    <w:p w:rsidR="0043609A" w:rsidRDefault="0043609A" w:rsidP="00233C4D">
      <w:pPr>
        <w:pStyle w:val="Heading1"/>
      </w:pPr>
      <w:r>
        <w:t>help</w:t>
      </w:r>
    </w:p>
    <w:p w:rsidR="0043609A" w:rsidRDefault="0043609A" w:rsidP="0043609A">
      <w:r>
        <w:t>Get a list of existing commands, as well as information on how they work.</w:t>
      </w:r>
    </w:p>
    <w:p w:rsidR="0043609A" w:rsidRDefault="0043609A" w:rsidP="0043609A">
      <w:pPr>
        <w:pStyle w:val="Heading2"/>
      </w:pPr>
      <w:r>
        <w:t>Usage</w:t>
      </w:r>
    </w:p>
    <w:p w:rsidR="0043609A" w:rsidRDefault="0043609A" w:rsidP="0043609A">
      <w:r>
        <w:t>help command</w:t>
      </w:r>
    </w:p>
    <w:p w:rsidR="0043609A" w:rsidRDefault="0043609A" w:rsidP="0043609A">
      <w:pPr>
        <w:pStyle w:val="Heading3"/>
      </w:pPr>
      <w:r>
        <w:t>Example #1</w:t>
      </w:r>
    </w:p>
    <w:p w:rsidR="0043609A" w:rsidRDefault="0043609A" w:rsidP="0043609A">
      <w:r>
        <w:t xml:space="preserve">help </w:t>
      </w:r>
      <w:proofErr w:type="spellStart"/>
      <w:r>
        <w:t>display_data</w:t>
      </w:r>
      <w:proofErr w:type="spellEnd"/>
    </w:p>
    <w:p w:rsidR="0043609A" w:rsidRDefault="0043609A" w:rsidP="0043609A">
      <w:pPr>
        <w:pStyle w:val="Heading3"/>
      </w:pPr>
      <w:r>
        <w:t>Example #2</w:t>
      </w:r>
    </w:p>
    <w:p w:rsidR="0043609A" w:rsidRDefault="0043609A" w:rsidP="0043609A">
      <w:r>
        <w:t xml:space="preserve">help </w:t>
      </w:r>
      <w:proofErr w:type="spellStart"/>
      <w:r>
        <w:t>load_from_file</w:t>
      </w:r>
      <w:proofErr w:type="spellEnd"/>
    </w:p>
    <w:p w:rsidR="0043609A" w:rsidRDefault="0043609A" w:rsidP="0043609A">
      <w:pPr>
        <w:pStyle w:val="Heading2"/>
      </w:pPr>
      <w:r>
        <w:t>Arguments</w:t>
      </w:r>
    </w:p>
    <w:p w:rsidR="0043609A" w:rsidRDefault="0043609A" w:rsidP="0043609A">
      <w:pPr>
        <w:pStyle w:val="Heading3"/>
      </w:pPr>
      <w:r>
        <w:t>command</w:t>
      </w:r>
    </w:p>
    <w:p w:rsidR="0043609A" w:rsidRPr="0043609A" w:rsidRDefault="0043609A" w:rsidP="0043609A">
      <w:r>
        <w:t>Put in the argument name that you need help on.</w:t>
      </w:r>
    </w:p>
    <w:p w:rsidR="0043609A" w:rsidRDefault="0043609A" w:rsidP="0043609A">
      <w:pPr>
        <w:pStyle w:val="Heading2"/>
      </w:pPr>
      <w:r>
        <w:t>Options</w:t>
      </w:r>
    </w:p>
    <w:p w:rsidR="0043609A" w:rsidRPr="0043609A" w:rsidRDefault="0043609A" w:rsidP="0043609A">
      <w:r>
        <w:t>This command takes to options.</w:t>
      </w:r>
    </w:p>
    <w:p w:rsidR="00233C4D" w:rsidRPr="00233C4D" w:rsidRDefault="00233C4D" w:rsidP="00233C4D">
      <w:pPr>
        <w:pStyle w:val="Heading1"/>
      </w:pPr>
      <w:proofErr w:type="spellStart"/>
      <w:r>
        <w:t>display_data</w:t>
      </w:r>
      <w:proofErr w:type="spellEnd"/>
    </w:p>
    <w:p w:rsidR="000A0F9B" w:rsidRDefault="00233C4D" w:rsidP="00233C4D">
      <w:r>
        <w:t>Display data is a simple command that shows all the data from the database in text form.</w:t>
      </w:r>
    </w:p>
    <w:p w:rsidR="00233C4D" w:rsidRDefault="0043609A" w:rsidP="00233C4D">
      <w:pPr>
        <w:pStyle w:val="Heading2"/>
      </w:pPr>
      <w:r>
        <w:t>Usage</w:t>
      </w:r>
    </w:p>
    <w:p w:rsidR="00233C4D" w:rsidRPr="00233C4D" w:rsidRDefault="00233C4D" w:rsidP="00233C4D">
      <w:proofErr w:type="spellStart"/>
      <w:r>
        <w:t>display_data</w:t>
      </w:r>
      <w:proofErr w:type="spellEnd"/>
    </w:p>
    <w:p w:rsidR="00233C4D" w:rsidRDefault="0043609A" w:rsidP="00233C4D">
      <w:pPr>
        <w:pStyle w:val="Heading2"/>
      </w:pPr>
      <w:r>
        <w:t>Arguments</w:t>
      </w:r>
    </w:p>
    <w:p w:rsidR="00233C4D" w:rsidRPr="00233C4D" w:rsidRDefault="00233C4D" w:rsidP="00233C4D">
      <w:r>
        <w:t>This function takes no arguments.</w:t>
      </w:r>
    </w:p>
    <w:p w:rsidR="00233C4D" w:rsidRDefault="0043609A" w:rsidP="00233C4D">
      <w:pPr>
        <w:pStyle w:val="Heading2"/>
      </w:pPr>
      <w:r>
        <w:t>Options</w:t>
      </w:r>
    </w:p>
    <w:p w:rsidR="00233C4D" w:rsidRDefault="00233C4D" w:rsidP="00233C4D">
      <w:r>
        <w:t>This function takes no options.</w:t>
      </w:r>
    </w:p>
    <w:p w:rsidR="00233C4D" w:rsidRDefault="00233C4D" w:rsidP="00233C4D">
      <w:pPr>
        <w:pStyle w:val="Heading1"/>
      </w:pPr>
      <w:proofErr w:type="spellStart"/>
      <w:r>
        <w:t>load_from_file</w:t>
      </w:r>
      <w:proofErr w:type="spellEnd"/>
    </w:p>
    <w:p w:rsidR="00233C4D" w:rsidRDefault="00233C4D" w:rsidP="00233C4D">
      <w:r>
        <w:t>Load data from a file and save it to the database.</w:t>
      </w:r>
    </w:p>
    <w:p w:rsidR="00233C4D" w:rsidRDefault="0043609A" w:rsidP="00233C4D">
      <w:pPr>
        <w:pStyle w:val="Heading2"/>
      </w:pPr>
      <w:r>
        <w:t>Usage</w:t>
      </w:r>
    </w:p>
    <w:p w:rsidR="00233C4D" w:rsidRPr="00233C4D" w:rsidRDefault="00233C4D" w:rsidP="00233C4D">
      <w:proofErr w:type="spellStart"/>
      <w:r>
        <w:t>load_from_file</w:t>
      </w:r>
      <w:proofErr w:type="spellEnd"/>
      <w:r>
        <w:t xml:space="preserve"> -option </w:t>
      </w:r>
      <w:proofErr w:type="spellStart"/>
      <w:r>
        <w:t>filepath</w:t>
      </w:r>
      <w:proofErr w:type="spellEnd"/>
    </w:p>
    <w:p w:rsidR="00233C4D" w:rsidRDefault="00233C4D" w:rsidP="00233C4D">
      <w:pPr>
        <w:pStyle w:val="Heading2"/>
      </w:pPr>
      <w:r>
        <w:lastRenderedPageBreak/>
        <w:t>Arguments:</w:t>
      </w:r>
    </w:p>
    <w:p w:rsidR="00233C4D" w:rsidRDefault="00233C4D" w:rsidP="00233C4D">
      <w:pPr>
        <w:pStyle w:val="Heading3"/>
      </w:pPr>
      <w:proofErr w:type="spellStart"/>
      <w:r>
        <w:t>filepath</w:t>
      </w:r>
      <w:proofErr w:type="spellEnd"/>
    </w:p>
    <w:p w:rsidR="00233C4D" w:rsidRPr="00233C4D" w:rsidRDefault="00233C4D" w:rsidP="00233C4D">
      <w:r>
        <w:t>Supply a filename or file path to the file that you want to load.</w:t>
      </w:r>
    </w:p>
    <w:p w:rsidR="00233C4D" w:rsidRPr="00233C4D" w:rsidRDefault="0043609A" w:rsidP="00233C4D">
      <w:pPr>
        <w:pStyle w:val="Heading2"/>
      </w:pPr>
      <w:r>
        <w:t>Options</w:t>
      </w:r>
    </w:p>
    <w:p w:rsidR="00233C4D" w:rsidRDefault="00233C4D" w:rsidP="00233C4D">
      <w:r>
        <w:t>-g: Create a graph with the data</w:t>
      </w:r>
    </w:p>
    <w:p w:rsidR="00233C4D" w:rsidRDefault="00233C4D" w:rsidP="00233C4D">
      <w:r>
        <w:t>-d: Save data to the database. This is the default option.</w:t>
      </w:r>
    </w:p>
    <w:p w:rsidR="0043609A" w:rsidRDefault="0043609A" w:rsidP="0043609A">
      <w:pPr>
        <w:pStyle w:val="Heading1"/>
      </w:pPr>
      <w:proofErr w:type="spellStart"/>
      <w:r>
        <w:t>create_graph</w:t>
      </w:r>
      <w:proofErr w:type="spellEnd"/>
    </w:p>
    <w:p w:rsidR="0043609A" w:rsidRDefault="0043609A" w:rsidP="0043609A">
      <w:pPr>
        <w:pStyle w:val="Heading2"/>
      </w:pPr>
      <w:r>
        <w:t>Usage</w:t>
      </w:r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43609A" w:rsidP="0043609A">
      <w:pPr>
        <w:pStyle w:val="Heading2"/>
      </w:pPr>
      <w:r>
        <w:t>Options</w:t>
      </w:r>
    </w:p>
    <w:p w:rsidR="0043609A" w:rsidRDefault="0043609A" w:rsidP="0043609A">
      <w:pPr>
        <w:pStyle w:val="Heading1"/>
      </w:pPr>
      <w:proofErr w:type="spellStart"/>
      <w:r>
        <w:t>list_graphs</w:t>
      </w:r>
      <w:proofErr w:type="spellEnd"/>
    </w:p>
    <w:p w:rsidR="0043609A" w:rsidRPr="0043609A" w:rsidRDefault="0043609A" w:rsidP="0043609A">
      <w:r>
        <w:t>Display a list of graphs. Use this if you need to load a specific graph that is active in the system.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43609A" w:rsidP="0043609A">
      <w:proofErr w:type="spellStart"/>
      <w:r>
        <w:t>list_graphs</w:t>
      </w:r>
      <w:proofErr w:type="spellEnd"/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43609A" w:rsidP="0043609A">
      <w:pPr>
        <w:pStyle w:val="Heading2"/>
      </w:pPr>
      <w:r>
        <w:t>Options</w:t>
      </w:r>
    </w:p>
    <w:p w:rsidR="0043609A" w:rsidRDefault="0043609A" w:rsidP="0043609A">
      <w:pPr>
        <w:pStyle w:val="Heading1"/>
      </w:pPr>
      <w:proofErr w:type="spellStart"/>
      <w:r>
        <w:t>save_graphs</w:t>
      </w:r>
      <w:proofErr w:type="spellEnd"/>
    </w:p>
    <w:p w:rsidR="0043609A" w:rsidRPr="0043609A" w:rsidRDefault="0043609A" w:rsidP="0043609A">
      <w:r>
        <w:t>Save existing graphs to a file so they can be loaded again.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43609A" w:rsidP="0043609A">
      <w:proofErr w:type="spellStart"/>
      <w:r>
        <w:t>save_graphs</w:t>
      </w:r>
      <w:proofErr w:type="spellEnd"/>
      <w:r>
        <w:t xml:space="preserve"> </w:t>
      </w:r>
      <w:proofErr w:type="spellStart"/>
      <w:r>
        <w:t>filepath</w:t>
      </w:r>
      <w:proofErr w:type="spellEnd"/>
    </w:p>
    <w:p w:rsidR="0043609A" w:rsidRDefault="0043609A" w:rsidP="0043609A">
      <w:pPr>
        <w:pStyle w:val="Heading2"/>
      </w:pPr>
      <w:r>
        <w:t>Arguments</w:t>
      </w:r>
    </w:p>
    <w:p w:rsidR="0043609A" w:rsidRDefault="0043609A" w:rsidP="0043609A">
      <w:pPr>
        <w:pStyle w:val="Heading3"/>
      </w:pPr>
      <w:proofErr w:type="spellStart"/>
      <w:r>
        <w:t>filepath</w:t>
      </w:r>
      <w:proofErr w:type="spellEnd"/>
    </w:p>
    <w:p w:rsidR="0043609A" w:rsidRPr="0043609A" w:rsidRDefault="0043609A" w:rsidP="0043609A">
      <w:r>
        <w:t>Supply a filename or file path to the file that you want to load.</w:t>
      </w:r>
    </w:p>
    <w:p w:rsidR="0043609A" w:rsidRPr="0043609A" w:rsidRDefault="0043609A" w:rsidP="0043609A">
      <w:pPr>
        <w:pStyle w:val="Heading2"/>
      </w:pPr>
      <w:r>
        <w:t>Options</w:t>
      </w:r>
    </w:p>
    <w:p w:rsidR="0043609A" w:rsidRDefault="0043609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43609A" w:rsidRDefault="0043609A" w:rsidP="0043609A">
      <w:pPr>
        <w:pStyle w:val="Heading1"/>
      </w:pPr>
      <w:proofErr w:type="spellStart"/>
      <w:r>
        <w:t>load_graph</w:t>
      </w:r>
      <w:proofErr w:type="spellEnd"/>
    </w:p>
    <w:p w:rsidR="0043609A" w:rsidRPr="0043609A" w:rsidRDefault="0043609A" w:rsidP="0043609A">
      <w:r>
        <w:t>Load a graph from a file provided.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43609A" w:rsidP="0043609A">
      <w:proofErr w:type="spellStart"/>
      <w:r>
        <w:t>load_graph</w:t>
      </w:r>
      <w:proofErr w:type="spellEnd"/>
      <w:r>
        <w:t xml:space="preserve"> filename</w:t>
      </w:r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43609A" w:rsidP="0043609A"/>
    <w:p w:rsidR="0043609A" w:rsidRPr="0043609A" w:rsidRDefault="0043609A" w:rsidP="0043609A">
      <w:pPr>
        <w:pStyle w:val="Heading2"/>
      </w:pPr>
      <w:r>
        <w:t>Options</w:t>
      </w:r>
    </w:p>
    <w:p w:rsidR="0039010C" w:rsidRDefault="0039010C" w:rsidP="0043609A">
      <w:pPr>
        <w:pStyle w:val="Heading1"/>
      </w:pPr>
    </w:p>
    <w:p w:rsidR="0039010C" w:rsidRDefault="0039010C" w:rsidP="0039010C">
      <w:pPr>
        <w:pStyle w:val="Heading1"/>
      </w:pPr>
      <w:r>
        <w:t>validate</w:t>
      </w:r>
    </w:p>
    <w:p w:rsidR="0039010C" w:rsidRPr="0043609A" w:rsidRDefault="0039010C" w:rsidP="0039010C">
      <w:r>
        <w:t>Validate data within the file.</w:t>
      </w:r>
    </w:p>
    <w:p w:rsidR="0039010C" w:rsidRDefault="0039010C" w:rsidP="0039010C">
      <w:pPr>
        <w:pStyle w:val="Heading2"/>
      </w:pPr>
      <w:r>
        <w:t>Usage</w:t>
      </w:r>
    </w:p>
    <w:p w:rsidR="0039010C" w:rsidRPr="0043609A" w:rsidRDefault="0039010C" w:rsidP="0039010C">
      <w:r>
        <w:t>validate</w:t>
      </w:r>
      <w:r>
        <w:t xml:space="preserve"> filename</w:t>
      </w:r>
    </w:p>
    <w:p w:rsidR="0039010C" w:rsidRDefault="0039010C" w:rsidP="0039010C">
      <w:pPr>
        <w:pStyle w:val="Heading2"/>
      </w:pPr>
      <w:r>
        <w:t>Arguments</w:t>
      </w:r>
    </w:p>
    <w:p w:rsidR="0039010C" w:rsidRDefault="0039010C" w:rsidP="0039010C">
      <w:pPr>
        <w:rPr>
          <w:b/>
        </w:rPr>
      </w:pPr>
      <w:r>
        <w:rPr>
          <w:b/>
        </w:rPr>
        <w:t>Data</w:t>
      </w:r>
    </w:p>
    <w:p w:rsidR="0039010C" w:rsidRPr="0039010C" w:rsidRDefault="0039010C" w:rsidP="0039010C">
      <w:r>
        <w:t>Data array contains tuple of data</w:t>
      </w:r>
    </w:p>
    <w:p w:rsidR="0039010C" w:rsidRPr="0043609A" w:rsidRDefault="0039010C" w:rsidP="0039010C">
      <w:pPr>
        <w:pStyle w:val="Heading2"/>
      </w:pPr>
      <w:r>
        <w:t>Options</w:t>
      </w:r>
    </w:p>
    <w:p w:rsidR="0039010C" w:rsidRDefault="0039010C" w:rsidP="0039010C">
      <w:pPr>
        <w:pStyle w:val="Heading1"/>
      </w:pPr>
    </w:p>
    <w:p w:rsidR="0039010C" w:rsidRDefault="0039010C" w:rsidP="0039010C">
      <w:pPr>
        <w:pStyle w:val="Heading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proofErr w:type="spellStart"/>
      <w:r>
        <w:t>Valid_age</w:t>
      </w:r>
      <w:proofErr w:type="spellEnd"/>
    </w:p>
    <w:p w:rsidR="0039010C" w:rsidRPr="0039010C" w:rsidRDefault="0039010C" w:rsidP="0039010C">
      <w:r>
        <w:t>Check age is correct base on birthday</w:t>
      </w:r>
      <w:r>
        <w:tab/>
      </w:r>
    </w:p>
    <w:p w:rsidR="0039010C" w:rsidRDefault="0039010C" w:rsidP="0039010C">
      <w:pPr>
        <w:pStyle w:val="Heading2"/>
      </w:pPr>
      <w:r>
        <w:t>Usage</w:t>
      </w:r>
    </w:p>
    <w:p w:rsidR="0039010C" w:rsidRPr="0043609A" w:rsidRDefault="0039010C" w:rsidP="0039010C">
      <w:proofErr w:type="spellStart"/>
      <w:r>
        <w:t>Valid_age</w:t>
      </w:r>
      <w:proofErr w:type="spellEnd"/>
      <w:r>
        <w:t>(birthday)</w:t>
      </w:r>
    </w:p>
    <w:p w:rsidR="0039010C" w:rsidRDefault="0039010C" w:rsidP="0039010C">
      <w:pPr>
        <w:pStyle w:val="Heading2"/>
      </w:pPr>
      <w:r>
        <w:t>Arguments</w:t>
      </w:r>
    </w:p>
    <w:p w:rsidR="0039010C" w:rsidRDefault="0039010C" w:rsidP="0039010C">
      <w:r>
        <w:rPr>
          <w:b/>
        </w:rPr>
        <w:t>Birthday</w:t>
      </w:r>
    </w:p>
    <w:p w:rsidR="0039010C" w:rsidRPr="0039010C" w:rsidRDefault="0039010C" w:rsidP="0039010C">
      <w:r>
        <w:t>Take birthday as argument with date format</w:t>
      </w:r>
    </w:p>
    <w:p w:rsidR="0039010C" w:rsidRPr="0043609A" w:rsidRDefault="0039010C" w:rsidP="0039010C">
      <w:pPr>
        <w:pStyle w:val="Heading2"/>
      </w:pPr>
      <w:r>
        <w:t>Options</w:t>
      </w:r>
    </w:p>
    <w:p w:rsidR="0039010C" w:rsidRDefault="0039010C" w:rsidP="0039010C">
      <w:pPr>
        <w:pStyle w:val="Heading1"/>
      </w:pPr>
      <w:r>
        <w:br w:type="page"/>
      </w:r>
    </w:p>
    <w:p w:rsidR="0039010C" w:rsidRDefault="0039010C" w:rsidP="0039010C">
      <w:pPr>
        <w:pStyle w:val="Heading1"/>
      </w:pPr>
      <w:proofErr w:type="spellStart"/>
      <w:r>
        <w:t>valid_date</w:t>
      </w:r>
      <w:proofErr w:type="spellEnd"/>
    </w:p>
    <w:p w:rsidR="0039010C" w:rsidRPr="0043609A" w:rsidRDefault="0039010C" w:rsidP="0039010C">
      <w:r>
        <w:t>Check date is correct format and is after 1918 so age is 99 and below</w:t>
      </w:r>
    </w:p>
    <w:p w:rsidR="0039010C" w:rsidRDefault="0039010C" w:rsidP="0039010C">
      <w:pPr>
        <w:pStyle w:val="Heading2"/>
      </w:pPr>
      <w:r>
        <w:t>Usage</w:t>
      </w:r>
    </w:p>
    <w:p w:rsidR="0039010C" w:rsidRPr="0043609A" w:rsidRDefault="0039010C" w:rsidP="0039010C">
      <w:proofErr w:type="spellStart"/>
      <w:r>
        <w:t>Valid_date</w:t>
      </w:r>
      <w:proofErr w:type="spellEnd"/>
      <w:r>
        <w:t>(birthday)</w:t>
      </w:r>
    </w:p>
    <w:p w:rsidR="0039010C" w:rsidRDefault="0039010C" w:rsidP="0039010C">
      <w:pPr>
        <w:pStyle w:val="Heading2"/>
      </w:pPr>
      <w:r>
        <w:t>Arguments</w:t>
      </w:r>
    </w:p>
    <w:p w:rsidR="0039010C" w:rsidRDefault="0039010C" w:rsidP="0039010C">
      <w:pPr>
        <w:rPr>
          <w:b/>
        </w:rPr>
      </w:pPr>
      <w:r>
        <w:rPr>
          <w:b/>
        </w:rPr>
        <w:t>Birthday</w:t>
      </w:r>
    </w:p>
    <w:p w:rsidR="0039010C" w:rsidRPr="0043609A" w:rsidRDefault="0039010C" w:rsidP="0039010C">
      <w:pPr>
        <w:pStyle w:val="Heading2"/>
      </w:pPr>
      <w:bookmarkStart w:id="0" w:name="_GoBack"/>
      <w:bookmarkEnd w:id="0"/>
      <w:r>
        <w:t>Options</w:t>
      </w:r>
    </w:p>
    <w:p w:rsidR="0039010C" w:rsidRDefault="0039010C" w:rsidP="0039010C">
      <w:pPr>
        <w:pStyle w:val="Heading1"/>
      </w:pPr>
      <w:r>
        <w:br w:type="page"/>
      </w:r>
    </w:p>
    <w:p w:rsidR="0039010C" w:rsidRDefault="0039010C" w:rsidP="0039010C">
      <w:pPr>
        <w:pStyle w:val="Heading1"/>
      </w:pPr>
      <w:r>
        <w:br w:type="page"/>
      </w:r>
    </w:p>
    <w:p w:rsidR="00233C4D" w:rsidRDefault="00233C4D" w:rsidP="0043609A">
      <w:pPr>
        <w:pStyle w:val="Heading1"/>
      </w:pPr>
      <w:r>
        <w:br w:type="page"/>
      </w:r>
    </w:p>
    <w:p w:rsidR="00233C4D" w:rsidRDefault="00233C4D" w:rsidP="00233C4D">
      <w:pPr>
        <w:pStyle w:val="Heading1"/>
      </w:pPr>
      <w:proofErr w:type="spellStart"/>
      <w:r>
        <w:t>backup_database</w:t>
      </w:r>
      <w:proofErr w:type="spellEnd"/>
    </w:p>
    <w:p w:rsidR="00233C4D" w:rsidRDefault="00233C4D" w:rsidP="00233C4D">
      <w:r>
        <w:t>This command saves data to a file.</w:t>
      </w:r>
    </w:p>
    <w:p w:rsidR="00233C4D" w:rsidRDefault="00233C4D" w:rsidP="00233C4D">
      <w:pPr>
        <w:pStyle w:val="Heading2"/>
      </w:pPr>
      <w:r>
        <w:t>Usage:</w:t>
      </w:r>
    </w:p>
    <w:p w:rsidR="00233C4D" w:rsidRDefault="00233C4D" w:rsidP="00233C4D">
      <w:proofErr w:type="spellStart"/>
      <w:r>
        <w:t>backup_database</w:t>
      </w:r>
      <w:proofErr w:type="spellEnd"/>
      <w:r>
        <w:t xml:space="preserve"> -option </w:t>
      </w:r>
      <w:proofErr w:type="spellStart"/>
      <w:r>
        <w:t>filepath</w:t>
      </w:r>
      <w:proofErr w:type="spellEnd"/>
    </w:p>
    <w:p w:rsidR="00233C4D" w:rsidRDefault="00233C4D" w:rsidP="00233C4D">
      <w:pPr>
        <w:pStyle w:val="Heading3"/>
      </w:pPr>
      <w:r>
        <w:t>Example #1</w:t>
      </w:r>
    </w:p>
    <w:p w:rsidR="00233C4D" w:rsidRDefault="00233C4D" w:rsidP="00233C4D">
      <w:proofErr w:type="spellStart"/>
      <w:r>
        <w:t>backup_database</w:t>
      </w:r>
      <w:proofErr w:type="spellEnd"/>
      <w:r>
        <w:t xml:space="preserve"> -o backupdata.txt</w:t>
      </w:r>
    </w:p>
    <w:p w:rsidR="00233C4D" w:rsidRDefault="00233C4D" w:rsidP="00233C4D">
      <w:pPr>
        <w:pStyle w:val="Heading3"/>
      </w:pPr>
      <w:r>
        <w:t>Example #2:</w:t>
      </w:r>
    </w:p>
    <w:p w:rsidR="00233C4D" w:rsidRPr="00233C4D" w:rsidRDefault="00233C4D" w:rsidP="00233C4D">
      <w:proofErr w:type="spellStart"/>
      <w:r>
        <w:t>backup_database</w:t>
      </w:r>
      <w:proofErr w:type="spellEnd"/>
      <w:r>
        <w:t xml:space="preserve"> backupdata.csv</w:t>
      </w:r>
    </w:p>
    <w:p w:rsidR="00233C4D" w:rsidRDefault="00233C4D" w:rsidP="00233C4D">
      <w:pPr>
        <w:pStyle w:val="Heading2"/>
      </w:pPr>
      <w:r>
        <w:t>Arguments:</w:t>
      </w:r>
    </w:p>
    <w:p w:rsidR="00233C4D" w:rsidRDefault="00233C4D" w:rsidP="00233C4D">
      <w:pPr>
        <w:pStyle w:val="Heading3"/>
      </w:pPr>
      <w:proofErr w:type="spellStart"/>
      <w:r>
        <w:t>filepath</w:t>
      </w:r>
      <w:proofErr w:type="spellEnd"/>
    </w:p>
    <w:p w:rsidR="00233C4D" w:rsidRPr="00233C4D" w:rsidRDefault="00233C4D" w:rsidP="00233C4D">
      <w:r>
        <w:t>Supply a filename or file path to where you want to save the database.</w:t>
      </w:r>
    </w:p>
    <w:p w:rsidR="00233C4D" w:rsidRDefault="00233C4D" w:rsidP="00233C4D">
      <w:pPr>
        <w:pStyle w:val="Heading2"/>
      </w:pPr>
      <w:r>
        <w:t>Options:</w:t>
      </w:r>
    </w:p>
    <w:p w:rsidR="00233C4D" w:rsidRDefault="00233C4D" w:rsidP="00233C4D">
      <w:r>
        <w:t>-o: Overwrite existing file</w:t>
      </w:r>
    </w:p>
    <w:p w:rsidR="00233C4D" w:rsidRPr="00233C4D" w:rsidRDefault="00233C4D" w:rsidP="00233C4D"/>
    <w:sectPr w:rsidR="00233C4D" w:rsidRPr="00233C4D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F74" w:rsidRDefault="00114F74">
      <w:pPr>
        <w:spacing w:after="0" w:line="240" w:lineRule="auto"/>
      </w:pPr>
      <w:r>
        <w:separator/>
      </w:r>
    </w:p>
  </w:endnote>
  <w:endnote w:type="continuationSeparator" w:id="0">
    <w:p w:rsidR="00114F74" w:rsidRDefault="0011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0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F74" w:rsidRDefault="00114F74">
      <w:pPr>
        <w:spacing w:after="0" w:line="240" w:lineRule="auto"/>
      </w:pPr>
      <w:r>
        <w:separator/>
      </w:r>
    </w:p>
  </w:footnote>
  <w:footnote w:type="continuationSeparator" w:id="0">
    <w:p w:rsidR="00114F74" w:rsidRDefault="00114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4D"/>
    <w:rsid w:val="000A0F9B"/>
    <w:rsid w:val="00114F74"/>
    <w:rsid w:val="00123E1E"/>
    <w:rsid w:val="0013591F"/>
    <w:rsid w:val="00216BF8"/>
    <w:rsid w:val="00233C4D"/>
    <w:rsid w:val="0024640E"/>
    <w:rsid w:val="002C1B16"/>
    <w:rsid w:val="003508AF"/>
    <w:rsid w:val="0039010C"/>
    <w:rsid w:val="0043609A"/>
    <w:rsid w:val="00771F16"/>
    <w:rsid w:val="0078294C"/>
    <w:rsid w:val="008B6008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6AEA3F"/>
  <w15:chartTrackingRefBased/>
  <w15:docId w15:val="{C7D97924-FB9E-422A-806D-547F28D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24</TotalTime>
  <Pages>7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Anh Thu Pham</cp:lastModifiedBy>
  <cp:revision>2</cp:revision>
  <dcterms:created xsi:type="dcterms:W3CDTF">2017-08-12T07:12:00Z</dcterms:created>
  <dcterms:modified xsi:type="dcterms:W3CDTF">2017-08-22T22:33:00Z</dcterms:modified>
</cp:coreProperties>
</file>